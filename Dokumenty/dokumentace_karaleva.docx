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2BC7" w14:textId="2731C96D" w:rsidR="005E00E1" w:rsidRDefault="005E00E1" w:rsidP="005E00E1">
      <w:pPr>
        <w:pStyle w:val="Title"/>
        <w:rPr>
          <w:sz w:val="48"/>
          <w:szCs w:val="44"/>
          <w:lang w:val="ru-RU"/>
        </w:rPr>
      </w:pPr>
      <w:bookmarkStart w:id="0" w:name="_GoBack"/>
      <w:r w:rsidRPr="005E00E1">
        <w:rPr>
          <w:sz w:val="48"/>
          <w:szCs w:val="44"/>
          <w:lang w:val="ru-RU"/>
        </w:rPr>
        <w:t>darya karaleva</w:t>
      </w:r>
    </w:p>
    <w:bookmarkEnd w:id="0"/>
    <w:p w14:paraId="3C092228" w14:textId="77777777" w:rsidR="005E00E1" w:rsidRPr="005E00E1" w:rsidRDefault="005E00E1" w:rsidP="005E00E1">
      <w:pPr>
        <w:pStyle w:val="Title"/>
        <w:rPr>
          <w:sz w:val="48"/>
          <w:szCs w:val="44"/>
          <w:lang w:val="ru-RU"/>
        </w:rPr>
      </w:pPr>
    </w:p>
    <w:p w14:paraId="12A06D23" w14:textId="19E13C2D" w:rsidR="005E00E1" w:rsidRPr="006A6A2F" w:rsidRDefault="005E00E1" w:rsidP="005E00E1">
      <w:pPr>
        <w:pStyle w:val="Date"/>
        <w:rPr>
          <w:lang w:val="cs-CZ"/>
        </w:rPr>
      </w:pPr>
      <w:r w:rsidRPr="005E00E1">
        <w:t>11</w:t>
      </w:r>
      <w:r>
        <w:rPr>
          <w:lang w:val="cs-CZ"/>
        </w:rPr>
        <w:t>.10.2019</w:t>
      </w:r>
    </w:p>
    <w:p w14:paraId="16838F4A" w14:textId="19C005AE" w:rsidR="005E00E1" w:rsidRPr="005E00E1" w:rsidRDefault="005E00E1" w:rsidP="005E00E1">
      <w:pPr>
        <w:pStyle w:val="Title"/>
        <w:rPr>
          <w:sz w:val="36"/>
          <w:szCs w:val="32"/>
          <w:lang w:val="ru-RU"/>
        </w:rPr>
      </w:pPr>
      <w:r w:rsidRPr="005E00E1">
        <w:rPr>
          <w:sz w:val="36"/>
          <w:szCs w:val="32"/>
          <w:lang w:val="ru-RU"/>
        </w:rPr>
        <w:t>1. release/1.s</w:t>
      </w:r>
      <w:r w:rsidRPr="005E00E1">
        <w:rPr>
          <w:sz w:val="36"/>
          <w:szCs w:val="32"/>
          <w:lang w:val="cs-CZ"/>
        </w:rPr>
        <w:t>p</w:t>
      </w:r>
      <w:r w:rsidRPr="005E00E1">
        <w:rPr>
          <w:sz w:val="36"/>
          <w:szCs w:val="32"/>
          <w:lang w:val="ru-RU"/>
        </w:rPr>
        <w:t xml:space="preserve">rint </w:t>
      </w:r>
    </w:p>
    <w:p w14:paraId="679047EF" w14:textId="0C78EF5E" w:rsidR="005E00E1" w:rsidRPr="005E00E1" w:rsidRDefault="005E00E1" w:rsidP="005E00E1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r w:rsidRPr="006A6A2F">
        <w:t>Výsledký</w:t>
      </w:r>
    </w:p>
    <w:p w14:paraId="083C76A6" w14:textId="3DF5CDCB" w:rsidR="005E00E1" w:rsidRDefault="005E00E1" w:rsidP="005E00E1">
      <w:pPr>
        <w:rPr>
          <w:color w:val="000000" w:themeColor="text1"/>
        </w:rPr>
      </w:pPr>
      <w:proofErr w:type="spellStart"/>
      <w:r w:rsidRPr="006A6A2F">
        <w:rPr>
          <w:color w:val="000000" w:themeColor="text1"/>
        </w:rPr>
        <w:t>Udělala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jsem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základní</w:t>
      </w:r>
      <w:proofErr w:type="spellEnd"/>
      <w:r w:rsidRPr="006A6A2F">
        <w:rPr>
          <w:color w:val="000000" w:themeColor="text1"/>
        </w:rPr>
        <w:t xml:space="preserve"> design </w:t>
      </w:r>
      <w:proofErr w:type="spellStart"/>
      <w:r w:rsidRPr="006A6A2F">
        <w:rPr>
          <w:color w:val="000000" w:themeColor="text1"/>
        </w:rPr>
        <w:t>webu</w:t>
      </w:r>
      <w:proofErr w:type="spellEnd"/>
      <w:r w:rsidRPr="006A6A2F">
        <w:rPr>
          <w:color w:val="000000" w:themeColor="text1"/>
        </w:rPr>
        <w:t xml:space="preserve">. </w:t>
      </w:r>
      <w:proofErr w:type="spellStart"/>
      <w:r w:rsidRPr="006A6A2F">
        <w:rPr>
          <w:color w:val="000000" w:themeColor="text1"/>
        </w:rPr>
        <w:t>Nestihla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jsem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udělat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rozhraní</w:t>
      </w:r>
      <w:proofErr w:type="spellEnd"/>
      <w:r w:rsidRPr="006A6A2F">
        <w:rPr>
          <w:color w:val="000000" w:themeColor="text1"/>
        </w:rPr>
        <w:t xml:space="preserve"> pro </w:t>
      </w:r>
      <w:proofErr w:type="spellStart"/>
      <w:r w:rsidRPr="006A6A2F">
        <w:rPr>
          <w:color w:val="000000" w:themeColor="text1"/>
        </w:rPr>
        <w:t>administr</w:t>
      </w:r>
      <w:r>
        <w:rPr>
          <w:color w:val="000000" w:themeColor="text1"/>
        </w:rPr>
        <w:t>á</w:t>
      </w:r>
      <w:r w:rsidRPr="006A6A2F">
        <w:rPr>
          <w:color w:val="000000" w:themeColor="text1"/>
        </w:rPr>
        <w:t>tora</w:t>
      </w:r>
      <w:proofErr w:type="spellEnd"/>
      <w:r w:rsidRPr="006A6A2F">
        <w:rPr>
          <w:color w:val="000000" w:themeColor="text1"/>
        </w:rPr>
        <w:t xml:space="preserve">. </w:t>
      </w:r>
      <w:proofErr w:type="spellStart"/>
      <w:r w:rsidRPr="006A6A2F">
        <w:rPr>
          <w:color w:val="000000" w:themeColor="text1"/>
        </w:rPr>
        <w:t>Protože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až</w:t>
      </w:r>
      <w:proofErr w:type="spellEnd"/>
      <w:r w:rsidRPr="006A6A2F">
        <w:rPr>
          <w:color w:val="000000" w:themeColor="text1"/>
        </w:rPr>
        <w:t xml:space="preserve"> do </w:t>
      </w:r>
      <w:proofErr w:type="spellStart"/>
      <w:r w:rsidRPr="006A6A2F">
        <w:rPr>
          <w:color w:val="000000" w:themeColor="text1"/>
        </w:rPr>
        <w:t>konce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jsem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nemohla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pochopit</w:t>
      </w:r>
      <w:proofErr w:type="spellEnd"/>
      <w:r w:rsidRPr="006A6A2F">
        <w:rPr>
          <w:color w:val="000000" w:themeColor="text1"/>
        </w:rPr>
        <w:t xml:space="preserve">, </w:t>
      </w:r>
      <w:proofErr w:type="spellStart"/>
      <w:r w:rsidRPr="006A6A2F">
        <w:rPr>
          <w:color w:val="000000" w:themeColor="text1"/>
        </w:rPr>
        <w:t>jak</w:t>
      </w:r>
      <w:proofErr w:type="spellEnd"/>
      <w:r w:rsidRPr="006A6A2F">
        <w:rPr>
          <w:color w:val="000000" w:themeColor="text1"/>
        </w:rPr>
        <w:t xml:space="preserve"> by to </w:t>
      </w:r>
      <w:proofErr w:type="spellStart"/>
      <w:r w:rsidRPr="006A6A2F">
        <w:rPr>
          <w:color w:val="000000" w:themeColor="text1"/>
        </w:rPr>
        <w:t>mělo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vypada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. </w:t>
      </w:r>
    </w:p>
    <w:p w14:paraId="19E4AF87" w14:textId="77777777" w:rsidR="005E00E1" w:rsidRPr="005E00E1" w:rsidRDefault="005E00E1" w:rsidP="005E00E1">
      <w:pPr>
        <w:rPr>
          <w:color w:val="000000" w:themeColor="text1"/>
        </w:rPr>
      </w:pPr>
    </w:p>
    <w:p w14:paraId="37D3C8CD" w14:textId="28B02306" w:rsidR="00675DAD" w:rsidRPr="006A6A2F" w:rsidRDefault="00675DAD" w:rsidP="00675DAD">
      <w:pPr>
        <w:pStyle w:val="Date"/>
        <w:rPr>
          <w:lang w:val="cs-CZ"/>
        </w:rPr>
      </w:pPr>
      <w:r>
        <w:rPr>
          <w:lang w:val="cs-CZ"/>
        </w:rPr>
        <w:t>25.11.2019</w:t>
      </w:r>
    </w:p>
    <w:p w14:paraId="52CB41CE" w14:textId="77777777" w:rsidR="00675DAD" w:rsidRPr="005E00E1" w:rsidRDefault="00675DAD" w:rsidP="00675DAD">
      <w:pPr>
        <w:pStyle w:val="Title"/>
        <w:rPr>
          <w:sz w:val="36"/>
          <w:szCs w:val="32"/>
          <w:lang w:val="ru-RU"/>
        </w:rPr>
      </w:pPr>
      <w:r w:rsidRPr="005E00E1">
        <w:rPr>
          <w:sz w:val="36"/>
          <w:szCs w:val="32"/>
          <w:lang w:val="ru-RU"/>
        </w:rPr>
        <w:t xml:space="preserve">2. release/2.sprint </w:t>
      </w:r>
    </w:p>
    <w:p w14:paraId="06A3C2C2" w14:textId="77777777" w:rsidR="00675DAD" w:rsidRDefault="00675DAD" w:rsidP="00675DAD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proofErr w:type="spellStart"/>
      <w:r w:rsidRPr="006A6A2F">
        <w:t>Výsledký</w:t>
      </w:r>
      <w:proofErr w:type="spellEnd"/>
    </w:p>
    <w:p w14:paraId="05893AEA" w14:textId="70AC3EBA" w:rsidR="00675DAD" w:rsidRPr="006620D5" w:rsidRDefault="00675DAD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Opravila jsem celý základní design webu. Design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už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docela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je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hotový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,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teď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v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případě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potřeby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budeme</w:t>
      </w:r>
      <w:proofErr w:type="spellEnd"/>
      <w:r w:rsidR="005E00E1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jeho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zlepšovat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p w14:paraId="7CA5D3B5" w14:textId="636B7420" w:rsidR="00675DAD" w:rsidRDefault="00877A48" w:rsidP="00503D82">
      <w:pPr>
        <w:pStyle w:val="Heading1"/>
        <w:keepNext w:val="0"/>
        <w:keepLines w:val="0"/>
        <w:pBdr>
          <w:bottom w:val="none" w:sz="0" w:space="0" w:color="auto"/>
        </w:pBdr>
        <w:spacing w:before="600" w:after="60"/>
      </w:pPr>
      <w:r>
        <w:t>P</w:t>
      </w:r>
      <w:r w:rsidR="00675DAD">
        <w:t xml:space="preserve">ro </w:t>
      </w:r>
      <w:proofErr w:type="spellStart"/>
      <w:r w:rsidR="00675DAD">
        <w:t>příští</w:t>
      </w:r>
      <w:proofErr w:type="spellEnd"/>
      <w:r w:rsidR="00675DAD">
        <w:t xml:space="preserve"> sprint</w:t>
      </w:r>
    </w:p>
    <w:p w14:paraId="00B7C982" w14:textId="77777777" w:rsidR="00807843" w:rsidRPr="006620D5" w:rsidRDefault="00675DAD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plánování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příštího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sprintu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budu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brat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brát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v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úvahu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možnost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takového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vývoje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událostí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a zakládat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nějaký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extra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čas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zkoumání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problému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</w:p>
    <w:p w14:paraId="6AD5C90F" w14:textId="77777777" w:rsidR="005E00E1" w:rsidRDefault="005E00E1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</w:p>
    <w:p w14:paraId="4100A85B" w14:textId="3ED20B7B" w:rsidR="00517433" w:rsidRDefault="00EB48B9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Po dvou sprintech jsem si uvědomila, že tyto </w:t>
      </w:r>
      <w:r w:rsidR="005E00E1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některé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úkoly nebudou vyžadovat tolik času. Takže si vezmu nějaký další úkol. To bude rozhodnuto na setkání s týmem pro plánování dalšího sprintu.</w:t>
      </w:r>
    </w:p>
    <w:p w14:paraId="456CDDB4" w14:textId="752E8C28" w:rsidR="00517433" w:rsidRDefault="00517433" w:rsidP="006620D5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</w:p>
    <w:p w14:paraId="7C822BA9" w14:textId="1B7A9890" w:rsidR="00517433" w:rsidRPr="006A6A2F" w:rsidRDefault="00503D82" w:rsidP="00517433">
      <w:pPr>
        <w:pStyle w:val="Date"/>
        <w:rPr>
          <w:lang w:val="cs-CZ"/>
        </w:rPr>
      </w:pPr>
      <w:r>
        <w:rPr>
          <w:lang w:val="cs-CZ"/>
        </w:rPr>
        <w:t>03</w:t>
      </w:r>
      <w:r w:rsidR="00517433">
        <w:rPr>
          <w:lang w:val="cs-CZ"/>
        </w:rPr>
        <w:t>.1</w:t>
      </w:r>
      <w:r>
        <w:rPr>
          <w:lang w:val="cs-CZ"/>
        </w:rPr>
        <w:t>2</w:t>
      </w:r>
      <w:r w:rsidR="00517433">
        <w:rPr>
          <w:lang w:val="cs-CZ"/>
        </w:rPr>
        <w:t>.2019</w:t>
      </w:r>
    </w:p>
    <w:p w14:paraId="28D1FA77" w14:textId="35425184" w:rsidR="00517433" w:rsidRPr="005E00E1" w:rsidRDefault="00517433" w:rsidP="00517433">
      <w:pPr>
        <w:pStyle w:val="Title"/>
        <w:rPr>
          <w:sz w:val="36"/>
          <w:szCs w:val="32"/>
          <w:lang w:val="ru-RU"/>
        </w:rPr>
      </w:pPr>
      <w:r w:rsidRPr="005E00E1">
        <w:rPr>
          <w:sz w:val="36"/>
          <w:szCs w:val="32"/>
          <w:lang w:val="ru-RU"/>
        </w:rPr>
        <w:t>2. release/</w:t>
      </w:r>
      <w:r w:rsidRPr="005E00E1">
        <w:rPr>
          <w:sz w:val="36"/>
          <w:szCs w:val="32"/>
          <w:lang w:val="ru-RU"/>
        </w:rPr>
        <w:t>3</w:t>
      </w:r>
      <w:r w:rsidRPr="005E00E1">
        <w:rPr>
          <w:sz w:val="36"/>
          <w:szCs w:val="32"/>
          <w:lang w:val="ru-RU"/>
        </w:rPr>
        <w:t xml:space="preserve">.sprint </w:t>
      </w:r>
    </w:p>
    <w:p w14:paraId="1ACF6A86" w14:textId="77777777" w:rsidR="00517433" w:rsidRDefault="00517433" w:rsidP="00517433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proofErr w:type="spellStart"/>
      <w:r w:rsidRPr="006A6A2F">
        <w:t>Výsledký</w:t>
      </w:r>
      <w:proofErr w:type="spellEnd"/>
    </w:p>
    <w:p w14:paraId="2448AC8E" w14:textId="413F0EB1" w:rsidR="00517433" w:rsidRPr="006620D5" w:rsidRDefault="002915F7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lastRenderedPageBreak/>
        <w:t>U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dělala</w:t>
      </w:r>
      <w:proofErr w:type="spellEnd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“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Design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stránky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pro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šéfredaktora</w:t>
      </w:r>
      <w:proofErr w:type="spellEnd"/>
      <w:proofErr w:type="gram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”,ale</w:t>
      </w:r>
      <w:proofErr w:type="gram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</w:t>
      </w:r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estihla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splnit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úkol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“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Implementace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designu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” pro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šéfredaktora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Narazila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problémy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řešení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kterých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trvalo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velmi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dlouho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Hlavními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problémy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byla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kvůli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nezkušenosti</w:t>
      </w:r>
      <w:proofErr w:type="spellEnd"/>
      <w:r w:rsidR="00517433"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v ASP.NET a C#.</w:t>
      </w:r>
    </w:p>
    <w:p w14:paraId="1A3655F1" w14:textId="593E1375" w:rsidR="005423D4" w:rsidRPr="005E00E1" w:rsidRDefault="00517433" w:rsidP="005E00E1">
      <w:pPr>
        <w:spacing w:after="0" w:line="240" w:lineRule="auto"/>
        <w:ind w:left="0"/>
        <w:jc w:val="both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Během schůze vyřešili jsme, že dělat task „Udělat možnost zobrazení pdf u Autora” nebudeme, bude nám stačit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jen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možnost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stanut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články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p w14:paraId="5D94BB6D" w14:textId="77777777" w:rsidR="005423D4" w:rsidRPr="005423D4" w:rsidRDefault="005423D4" w:rsidP="005423D4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24023267" w14:textId="1BC10547" w:rsidR="00517433" w:rsidRPr="006A6A2F" w:rsidRDefault="00503D82" w:rsidP="00517433">
      <w:pPr>
        <w:pStyle w:val="Date"/>
        <w:rPr>
          <w:lang w:val="cs-CZ"/>
        </w:rPr>
      </w:pPr>
      <w:r>
        <w:rPr>
          <w:lang w:val="cs-CZ"/>
        </w:rPr>
        <w:t>18</w:t>
      </w:r>
      <w:r w:rsidR="00517433">
        <w:rPr>
          <w:lang w:val="cs-CZ"/>
        </w:rPr>
        <w:t>.1</w:t>
      </w:r>
      <w:r>
        <w:rPr>
          <w:lang w:val="cs-CZ"/>
        </w:rPr>
        <w:t>2</w:t>
      </w:r>
      <w:r w:rsidR="00517433">
        <w:rPr>
          <w:lang w:val="cs-CZ"/>
        </w:rPr>
        <w:t>.2019</w:t>
      </w:r>
    </w:p>
    <w:p w14:paraId="03544D92" w14:textId="4E7AFF69" w:rsidR="00517433" w:rsidRPr="005E00E1" w:rsidRDefault="00517433" w:rsidP="00517433">
      <w:pPr>
        <w:pStyle w:val="Title"/>
        <w:rPr>
          <w:sz w:val="36"/>
          <w:szCs w:val="32"/>
          <w:lang w:val="ru-RU"/>
        </w:rPr>
      </w:pPr>
      <w:r w:rsidRPr="005E00E1">
        <w:rPr>
          <w:sz w:val="36"/>
          <w:szCs w:val="32"/>
          <w:lang w:val="ru-RU"/>
        </w:rPr>
        <w:t>3</w:t>
      </w:r>
      <w:r w:rsidRPr="005E00E1">
        <w:rPr>
          <w:sz w:val="36"/>
          <w:szCs w:val="32"/>
          <w:lang w:val="ru-RU"/>
        </w:rPr>
        <w:t>. release/</w:t>
      </w:r>
      <w:r w:rsidRPr="005E00E1">
        <w:rPr>
          <w:sz w:val="36"/>
          <w:szCs w:val="32"/>
          <w:lang w:val="ru-RU"/>
        </w:rPr>
        <w:t>4</w:t>
      </w:r>
      <w:r w:rsidRPr="005E00E1">
        <w:rPr>
          <w:sz w:val="36"/>
          <w:szCs w:val="32"/>
          <w:lang w:val="ru-RU"/>
        </w:rPr>
        <w:t xml:space="preserve">.sprint </w:t>
      </w:r>
    </w:p>
    <w:p w14:paraId="681EB6B1" w14:textId="5A93C53A" w:rsidR="00517433" w:rsidRDefault="00517433" w:rsidP="00517433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proofErr w:type="spellStart"/>
      <w:r w:rsidRPr="006A6A2F">
        <w:t>Výsledký</w:t>
      </w:r>
      <w:proofErr w:type="spellEnd"/>
    </w:p>
    <w:p w14:paraId="3C394EA1" w14:textId="27B6EC71" w:rsidR="0047387D" w:rsidRDefault="005423D4" w:rsidP="005E00E1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Implementovala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stránku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pro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šéfredaktora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Upravila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stránky pro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recenzenta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a pro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šéfredaktora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aby byli uživatelsky přívětivé.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Vzhledem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k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tomu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že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nikdy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předtím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nepracovala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designem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stránek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musel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a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toto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téma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přečíst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spoustu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věcí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a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hodně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se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naučit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abych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měla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alespoň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obecnou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představu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této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otázce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co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trvalo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dost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dlouho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Opět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kvůli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nedostatku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zkušeností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v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této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oblasti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p w14:paraId="2F996C8A" w14:textId="77777777" w:rsidR="005E00E1" w:rsidRPr="005E00E1" w:rsidRDefault="005E00E1" w:rsidP="005E00E1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</w:p>
    <w:p w14:paraId="5EF4DE67" w14:textId="15A0285E" w:rsidR="00517433" w:rsidRPr="006A6A2F" w:rsidRDefault="00503D82" w:rsidP="00517433">
      <w:pPr>
        <w:pStyle w:val="Date"/>
        <w:rPr>
          <w:lang w:val="cs-CZ"/>
        </w:rPr>
      </w:pPr>
      <w:r>
        <w:rPr>
          <w:lang w:val="cs-CZ"/>
        </w:rPr>
        <w:t>02</w:t>
      </w:r>
      <w:r w:rsidR="00517433">
        <w:rPr>
          <w:lang w:val="cs-CZ"/>
        </w:rPr>
        <w:t>.</w:t>
      </w:r>
      <w:r>
        <w:rPr>
          <w:lang w:val="cs-CZ"/>
        </w:rPr>
        <w:t>0</w:t>
      </w:r>
      <w:r w:rsidR="00517433">
        <w:rPr>
          <w:lang w:val="cs-CZ"/>
        </w:rPr>
        <w:t>1.20</w:t>
      </w:r>
      <w:r>
        <w:rPr>
          <w:lang w:val="cs-CZ"/>
        </w:rPr>
        <w:t>20</w:t>
      </w:r>
    </w:p>
    <w:p w14:paraId="7304FCBE" w14:textId="602ED13A" w:rsidR="00517433" w:rsidRPr="005E00E1" w:rsidRDefault="00517433" w:rsidP="00517433">
      <w:pPr>
        <w:pStyle w:val="Title"/>
        <w:rPr>
          <w:sz w:val="36"/>
          <w:szCs w:val="32"/>
          <w:lang w:val="ru-RU"/>
        </w:rPr>
      </w:pPr>
      <w:r w:rsidRPr="005E00E1">
        <w:rPr>
          <w:sz w:val="36"/>
          <w:szCs w:val="32"/>
          <w:lang w:val="ru-RU"/>
        </w:rPr>
        <w:t>3</w:t>
      </w:r>
      <w:r w:rsidRPr="005E00E1">
        <w:rPr>
          <w:sz w:val="36"/>
          <w:szCs w:val="32"/>
          <w:lang w:val="ru-RU"/>
        </w:rPr>
        <w:t>. release/</w:t>
      </w:r>
      <w:r w:rsidRPr="005E00E1">
        <w:rPr>
          <w:sz w:val="36"/>
          <w:szCs w:val="32"/>
          <w:lang w:val="ru-RU"/>
        </w:rPr>
        <w:t>5</w:t>
      </w:r>
      <w:r w:rsidRPr="005E00E1">
        <w:rPr>
          <w:sz w:val="36"/>
          <w:szCs w:val="32"/>
          <w:lang w:val="ru-RU"/>
        </w:rPr>
        <w:t xml:space="preserve">.sprint </w:t>
      </w:r>
    </w:p>
    <w:p w14:paraId="1F18962A" w14:textId="77777777" w:rsidR="00517433" w:rsidRDefault="00517433" w:rsidP="00517433">
      <w:pPr>
        <w:pStyle w:val="Heading1"/>
        <w:keepNext w:val="0"/>
        <w:keepLines w:val="0"/>
        <w:numPr>
          <w:ilvl w:val="0"/>
          <w:numId w:val="5"/>
        </w:numPr>
        <w:pBdr>
          <w:bottom w:val="none" w:sz="0" w:space="0" w:color="auto"/>
        </w:pBdr>
        <w:spacing w:before="600" w:after="60"/>
      </w:pPr>
      <w:proofErr w:type="spellStart"/>
      <w:r w:rsidRPr="006A6A2F">
        <w:t>Výsledký</w:t>
      </w:r>
      <w:proofErr w:type="spellEnd"/>
    </w:p>
    <w:p w14:paraId="03267ACB" w14:textId="77777777" w:rsidR="00517433" w:rsidRPr="00EB48B9" w:rsidRDefault="00517433" w:rsidP="00517433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0F6C1FF0" w14:textId="5ABBF934" w:rsidR="00517433" w:rsidRDefault="006620D5" w:rsidP="00517433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Musel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předělat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hlavní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stránku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ohledem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všechny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poznámky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Přidala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logo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školy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abych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se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držela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firemní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identity.  Ale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nepodařilo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se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dodržet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barevné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schéma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(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červenobílá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),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protože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se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neslučuje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barevným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schématem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stránky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O tom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musela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přemýšlet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už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začátku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abych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udělala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web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stylu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stránek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naší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školy</w:t>
      </w:r>
      <w:proofErr w:type="spellEnd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 xml:space="preserve">, 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>takže jsem udělal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>a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 xml:space="preserve"> šedé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 xml:space="preserve"> logo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Také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přidala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informace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škole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Nyní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stránka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splňuje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přání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>P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řemýšlela</w:t>
      </w:r>
      <w:proofErr w:type="spellEnd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n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ad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chybami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které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bychom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mohli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opravit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p w14:paraId="4FEFCFA3" w14:textId="77777777" w:rsidR="002915F7" w:rsidRDefault="002915F7" w:rsidP="00517433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</w:p>
    <w:p w14:paraId="2891C70D" w14:textId="78542A83" w:rsidR="006620D5" w:rsidRPr="006620D5" w:rsidRDefault="006620D5" w:rsidP="00517433">
      <w:pPr>
        <w:spacing w:after="0" w:line="240" w:lineRule="auto"/>
        <w:ind w:left="0"/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</w:pP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Napsala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val="cs-CZ" w:eastAsia="en-GB"/>
        </w:rPr>
        <w:t>jsem</w:t>
      </w:r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hodnocení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práce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našeho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týmu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Nebylo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to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těžké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protože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naším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týmem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naprosto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spokojená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Myslím</w:t>
      </w:r>
      <w:proofErr w:type="spellEnd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,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že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jsme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odvedli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dobrou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práci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.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Více</w:t>
      </w:r>
      <w:proofErr w:type="spellEnd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jsem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p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sala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v </w:t>
      </w:r>
      <w:proofErr w:type="spellStart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dokumentu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 xml:space="preserve"> s </w:t>
      </w:r>
      <w:proofErr w:type="spellStart"/>
      <w:r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hodnocením</w:t>
      </w:r>
      <w:proofErr w:type="spellEnd"/>
      <w:r w:rsidRPr="006620D5">
        <w:rPr>
          <w:rFonts w:ascii="Lucida Sans Unicode" w:eastAsia="Times New Roman" w:hAnsi="Lucida Sans Unicode" w:cs="Lucida Sans Unicode"/>
          <w:color w:val="373A3C"/>
          <w:sz w:val="23"/>
          <w:szCs w:val="23"/>
          <w:shd w:val="clear" w:color="auto" w:fill="FFFFFF"/>
          <w:lang w:eastAsia="en-GB"/>
        </w:rPr>
        <w:t>.</w:t>
      </w:r>
    </w:p>
    <w:sectPr w:rsidR="006620D5" w:rsidRPr="006620D5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7D4AF" w14:textId="77777777" w:rsidR="00BC3AEE" w:rsidRDefault="00BC3AEE">
      <w:r>
        <w:separator/>
      </w:r>
    </w:p>
    <w:p w14:paraId="6356FCD0" w14:textId="77777777" w:rsidR="00BC3AEE" w:rsidRDefault="00BC3AEE"/>
  </w:endnote>
  <w:endnote w:type="continuationSeparator" w:id="0">
    <w:p w14:paraId="3FF059EA" w14:textId="77777777" w:rsidR="00BC3AEE" w:rsidRDefault="00BC3AEE">
      <w:r>
        <w:continuationSeparator/>
      </w:r>
    </w:p>
    <w:p w14:paraId="02B648B1" w14:textId="77777777" w:rsidR="00BC3AEE" w:rsidRDefault="00BC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5FE1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83832" w14:textId="77777777" w:rsidR="00BC3AEE" w:rsidRDefault="00BC3AEE">
      <w:r>
        <w:separator/>
      </w:r>
    </w:p>
    <w:p w14:paraId="4D108B5D" w14:textId="77777777" w:rsidR="00BC3AEE" w:rsidRDefault="00BC3AEE"/>
  </w:footnote>
  <w:footnote w:type="continuationSeparator" w:id="0">
    <w:p w14:paraId="5B1E3620" w14:textId="77777777" w:rsidR="00BC3AEE" w:rsidRDefault="00BC3AEE">
      <w:r>
        <w:continuationSeparator/>
      </w:r>
    </w:p>
    <w:p w14:paraId="310F4078" w14:textId="77777777" w:rsidR="00BC3AEE" w:rsidRDefault="00BC3A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516E"/>
    <w:multiLevelType w:val="hybridMultilevel"/>
    <w:tmpl w:val="475C1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AD"/>
    <w:rsid w:val="000F312B"/>
    <w:rsid w:val="00131234"/>
    <w:rsid w:val="002915F7"/>
    <w:rsid w:val="003F021F"/>
    <w:rsid w:val="0047387D"/>
    <w:rsid w:val="00503D82"/>
    <w:rsid w:val="00517433"/>
    <w:rsid w:val="005423D4"/>
    <w:rsid w:val="005E00E1"/>
    <w:rsid w:val="006620D5"/>
    <w:rsid w:val="00675DAD"/>
    <w:rsid w:val="00807843"/>
    <w:rsid w:val="00877A48"/>
    <w:rsid w:val="009C76AF"/>
    <w:rsid w:val="00BC3AEE"/>
    <w:rsid w:val="00E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79CD"/>
  <w15:chartTrackingRefBased/>
  <w15:docId w15:val="{0C89A9E4-F74E-8748-A5E7-0621B2E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AD"/>
    <w:pPr>
      <w:spacing w:line="288" w:lineRule="auto"/>
      <w:ind w:left="360"/>
    </w:pPr>
    <w:rPr>
      <w:color w:val="731C3F" w:themeColor="accen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2"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ind w:left="36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Date">
    <w:name w:val="Date"/>
    <w:basedOn w:val="Normal"/>
    <w:next w:val="Title"/>
    <w:link w:val="DateChar"/>
    <w:uiPriority w:val="2"/>
    <w:qFormat/>
    <w:rsid w:val="00675DAD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675DAD"/>
    <w:rPr>
      <w:color w:val="731C3F" w:themeColor="accent1"/>
      <w:sz w:val="28"/>
      <w:szCs w:val="22"/>
    </w:rPr>
  </w:style>
  <w:style w:type="character" w:customStyle="1" w:styleId="apple-converted-space">
    <w:name w:val="apple-converted-space"/>
    <w:basedOn w:val="DefaultParagraphFont"/>
    <w:rsid w:val="00675DAD"/>
  </w:style>
  <w:style w:type="paragraph" w:styleId="ListParagraph">
    <w:name w:val="List Paragraph"/>
    <w:basedOn w:val="Normal"/>
    <w:uiPriority w:val="34"/>
    <w:unhideWhenUsed/>
    <w:qFormat/>
    <w:rsid w:val="0067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yakaraleva/Library/Containers/com.microsoft.Word/Data/Library/Application%20Support/Microsoft/Office/16.0/DTS/en-GB%7b07E079FE-9483-8E4B-BA7E-75E29F1363D9%7d/%7b93332376-10AE-5744-8A37-C76C25B7A2E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{93332376-10AE-5744-8A37-C76C25B7A2EC}tf10002086.dotx</Template>
  <TotalTime>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Darya Karaleva</cp:lastModifiedBy>
  <cp:revision>2</cp:revision>
  <dcterms:created xsi:type="dcterms:W3CDTF">2020-01-02T22:52:00Z</dcterms:created>
  <dcterms:modified xsi:type="dcterms:W3CDTF">2020-01-02T22:52:00Z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